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A00EB" w14:textId="77777777" w:rsidR="001566E3" w:rsidRDefault="00F77847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Will Taylor</w:t>
      </w:r>
    </w:p>
    <w:p w14:paraId="52E232ED" w14:textId="7615F374" w:rsidR="001566E3" w:rsidRDefault="009E7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wjt8@uw.edu</w:t>
      </w:r>
    </w:p>
    <w:p w14:paraId="4AC89C2B" w14:textId="3A2E1C99" w:rsidR="001566E3" w:rsidRPr="000962CA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POB 1139, Medical Lake, Washington</w:t>
      </w:r>
      <w:r w:rsidR="000962CA">
        <w:rPr>
          <w:rFonts w:ascii="Times New Roman" w:eastAsia="Times New Roman" w:hAnsi="Times New Roman" w:cs="Times New Roman"/>
          <w:sz w:val="24"/>
          <w:szCs w:val="24"/>
        </w:rPr>
        <w:t xml:space="preserve"> 99022</w:t>
      </w:r>
    </w:p>
    <w:p w14:paraId="0D1BF0F2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(509) 954-4527</w:t>
      </w:r>
    </w:p>
    <w:p w14:paraId="0DD09EEF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6DF864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70DEC554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Gonzaga Preparatory School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2017</w:t>
      </w:r>
    </w:p>
    <w:p w14:paraId="2D451FC7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GPA: 3.9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4FE0DD4C" w14:textId="77777777" w:rsidR="00F25870" w:rsidRDefault="00F258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969BCF" w14:textId="77777777" w:rsidR="00F25870" w:rsidRDefault="00F258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Washington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2017-2021</w:t>
      </w:r>
    </w:p>
    <w:p w14:paraId="2CE3F698" w14:textId="6EE02571" w:rsidR="00F25870" w:rsidRDefault="000B6D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Intended Computer Science major, focus in Machine Learning</w:t>
      </w:r>
      <w:r w:rsidR="00F25870">
        <w:rPr>
          <w:rFonts w:ascii="Times New Roman" w:eastAsia="Times New Roman" w:hAnsi="Times New Roman" w:cs="Times New Roman"/>
          <w:sz w:val="24"/>
          <w:szCs w:val="24"/>
        </w:rPr>
        <w:tab/>
      </w:r>
      <w:r w:rsidR="00F25870"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4077E702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60923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5DF957EF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Broadcaster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AF4BF5" w14:textId="77777777" w:rsidR="001566E3" w:rsidRDefault="00F7784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Maintain proficiency in Open Broadcaster Software (OBS)</w:t>
      </w:r>
    </w:p>
    <w:p w14:paraId="7D01D190" w14:textId="77777777" w:rsidR="001566E3" w:rsidRDefault="00F778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Remain updated in media trends and interests</w:t>
      </w:r>
    </w:p>
    <w:p w14:paraId="49D1802A" w14:textId="77777777" w:rsidR="001566E3" w:rsidRDefault="00F77847">
      <w:pPr>
        <w:numPr>
          <w:ilvl w:val="0"/>
          <w:numId w:val="10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Audio Editing</w:t>
      </w:r>
    </w:p>
    <w:p w14:paraId="052EB908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Auto/body</w:t>
      </w:r>
    </w:p>
    <w:p w14:paraId="6C7D1F5A" w14:textId="77777777" w:rsidR="001566E3" w:rsidRDefault="00F77847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Auto detailing</w:t>
      </w:r>
    </w:p>
    <w:p w14:paraId="1728A96C" w14:textId="626C9494" w:rsidR="001566E3" w:rsidRDefault="000962C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="00F77847">
        <w:rPr>
          <w:rFonts w:ascii="Times New Roman" w:eastAsia="Times New Roman" w:hAnsi="Times New Roman" w:cs="Times New Roman"/>
          <w:i/>
          <w:sz w:val="24"/>
          <w:szCs w:val="24"/>
        </w:rPr>
        <w:t>echanical work</w:t>
      </w:r>
    </w:p>
    <w:p w14:paraId="0DF8531A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Materials Management</w:t>
      </w:r>
    </w:p>
    <w:p w14:paraId="0A98CF23" w14:textId="77777777" w:rsidR="001566E3" w:rsidRDefault="00F77847">
      <w:pPr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Shipping, receiving</w:t>
      </w:r>
    </w:p>
    <w:p w14:paraId="234F1828" w14:textId="1E7D86C3" w:rsidR="001566E3" w:rsidRDefault="00F77847" w:rsidP="0002794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Bookkeeping</w:t>
      </w:r>
    </w:p>
    <w:p w14:paraId="2C5E70FA" w14:textId="77777777" w:rsidR="001566E3" w:rsidRDefault="00F77847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Professional library re-construction via Book Wizard</w:t>
      </w:r>
    </w:p>
    <w:p w14:paraId="401F978C" w14:textId="51A50704" w:rsidR="001B5743" w:rsidRDefault="001B5743" w:rsidP="001B574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</w:t>
      </w:r>
    </w:p>
    <w:p w14:paraId="188AEC41" w14:textId="3DE817FE" w:rsidR="001B5743" w:rsidRDefault="001B5743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Hard-lines Sales associate</w:t>
      </w:r>
    </w:p>
    <w:p w14:paraId="7B9674A6" w14:textId="2A2D87F0" w:rsidR="001B5743" w:rsidRDefault="001B5743" w:rsidP="001B5743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/ Business-Management</w:t>
      </w:r>
    </w:p>
    <w:p w14:paraId="2FC4DB5A" w14:textId="29B4BBD1" w:rsidR="001B5743" w:rsidRDefault="005958B9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Co-founder of Flinch Esports</w:t>
      </w:r>
    </w:p>
    <w:p w14:paraId="0EA9F8A6" w14:textId="15960DA8" w:rsidR="005958B9" w:rsidRDefault="005958B9" w:rsidP="001B5743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Heavily involved in the launch of Rise Esports</w:t>
      </w:r>
    </w:p>
    <w:p w14:paraId="6B109D45" w14:textId="5E847EDA" w:rsidR="00A410B7" w:rsidRDefault="00A410B7" w:rsidP="00A410B7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</w:p>
    <w:p w14:paraId="1705B95E" w14:textId="7472B980" w:rsidR="001B5743" w:rsidRPr="00A410B7" w:rsidRDefault="00A410B7" w:rsidP="00A410B7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Programming experience in HTML, CSS, Java, and Python</w:t>
      </w:r>
    </w:p>
    <w:p w14:paraId="3E20F45F" w14:textId="77777777" w:rsidR="001566E3" w:rsidRDefault="001566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BBA47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EMPLOYMENT</w:t>
      </w:r>
    </w:p>
    <w:p w14:paraId="1371147D" w14:textId="2F9D7FAD" w:rsidR="00E27648" w:rsidRDefault="00E27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Student Assistant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May 2018-Now</w:t>
      </w:r>
    </w:p>
    <w:p w14:paraId="788C0B61" w14:textId="06B95C4E" w:rsidR="00E27648" w:rsidRDefault="00E27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University of Washington’s Applied Physics Lab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3F8C5C2F" w14:textId="1DE071E6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 w:rsidRPr="00E27648">
        <w:rPr>
          <w:rFonts w:ascii="Times New Roman" w:eastAsia="Times New Roman" w:hAnsi="Times New Roman" w:cs="Times New Roman"/>
          <w:i/>
          <w:sz w:val="24"/>
          <w:szCs w:val="24"/>
        </w:rPr>
        <w:t>Python programming to enable autonomous part replacement at sea</w:t>
      </w:r>
    </w:p>
    <w:p w14:paraId="63B8EB33" w14:textId="4823F412" w:rsidR="003C64DE" w:rsidRPr="00E27648" w:rsidRDefault="003C64DE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Team collaboration to ensure quality of project</w:t>
      </w:r>
    </w:p>
    <w:p w14:paraId="742BB20F" w14:textId="77777777" w:rsidR="00E27648" w:rsidRDefault="00E276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4C9A7" w14:textId="77777777" w:rsidR="003C64DE" w:rsidRDefault="003C64D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C6098" w14:textId="3E9FCC65" w:rsidR="00DA52CA" w:rsidRDefault="00DA5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>Operations Manager, Co-founder</w:t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 w:rsidR="00563D7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April 2018-</w:t>
      </w:r>
      <w:r w:rsidR="00E27648">
        <w:rPr>
          <w:rFonts w:ascii="Times New Roman" w:eastAsia="Times New Roman" w:hAnsi="Times New Roman" w:cs="Times New Roman"/>
          <w:sz w:val="24"/>
          <w:szCs w:val="24"/>
        </w:rPr>
        <w:t>May 2018</w:t>
      </w:r>
    </w:p>
    <w:p w14:paraId="58AE337E" w14:textId="3F13A853" w:rsidR="00DA52CA" w:rsidRDefault="00DA52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Flinch Esports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Seattle, WA</w:t>
      </w:r>
    </w:p>
    <w:p w14:paraId="598511FE" w14:textId="463C460D" w:rsidR="00DA52CA" w:rsidRDefault="00DA52CA" w:rsidP="00DA52C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General manager of North American roster</w:t>
      </w:r>
    </w:p>
    <w:p w14:paraId="18C48558" w14:textId="05972BAE" w:rsidR="00DA52CA" w:rsidRDefault="00563D7A" w:rsidP="00DA52C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Coach</w:t>
      </w:r>
    </w:p>
    <w:p w14:paraId="7766D559" w14:textId="631F7350" w:rsidR="00DA52CA" w:rsidRDefault="00563D7A" w:rsidP="002F7C9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Day-to-day operations management</w:t>
      </w:r>
    </w:p>
    <w:p w14:paraId="44C7CD66" w14:textId="77777777" w:rsidR="001B5743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4166FA2" w14:textId="2ECE97C0" w:rsidR="00475758" w:rsidRDefault="00E013E4" w:rsidP="00475758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Home Appliances</w:t>
      </w:r>
      <w:r w:rsidR="00475758">
        <w:rPr>
          <w:rFonts w:ascii="Times New Roman" w:eastAsia="Times New Roman" w:hAnsi="Times New Roman" w:cs="Times New Roman"/>
          <w:sz w:val="24"/>
          <w:szCs w:val="24"/>
        </w:rPr>
        <w:t xml:space="preserve"> Sales Associate</w:t>
      </w:r>
      <w:r w:rsidR="0047575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75758">
        <w:rPr>
          <w:rFonts w:ascii="Times New Roman" w:eastAsia="Times New Roman" w:hAnsi="Times New Roman" w:cs="Times New Roman"/>
          <w:sz w:val="24"/>
          <w:szCs w:val="24"/>
        </w:rPr>
        <w:tab/>
        <w:t>July 2017-Sept 2017</w:t>
      </w:r>
    </w:p>
    <w:p w14:paraId="388B4C6F" w14:textId="46DC8739" w:rsidR="00475758" w:rsidRDefault="00475758" w:rsidP="00475758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Sears Roebuck Co.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4845B9EA" w14:textId="0F33B018" w:rsidR="00475758" w:rsidRDefault="00E013E4" w:rsidP="0047575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Commissioned Sales</w:t>
      </w:r>
    </w:p>
    <w:p w14:paraId="5300201B" w14:textId="76050B7A" w:rsidR="00475758" w:rsidRDefault="00E013E4" w:rsidP="00E013E4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First salesman eligible for bonus in past three years</w:t>
      </w:r>
    </w:p>
    <w:p w14:paraId="7C04B7E0" w14:textId="77777777" w:rsidR="00E27648" w:rsidRDefault="00E27648" w:rsidP="00E27648">
      <w:pPr>
        <w:ind w:left="108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4BE3DDB" w14:textId="44348DC3" w:rsidR="009E76CA" w:rsidRDefault="009E76CA" w:rsidP="009E76CA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Coach, Player, Recruiter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E4CC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Oct 2015-Feb 2017,</w:t>
      </w:r>
    </w:p>
    <w:p w14:paraId="622EED10" w14:textId="2F2F4250" w:rsidR="00E27648" w:rsidRDefault="009E76CA" w:rsidP="009E76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1FPro eSports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E4CC6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Oct 2017-March 2018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4963F7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Recruited talent for the 1FPro Academy Roster</w:t>
      </w:r>
    </w:p>
    <w:p w14:paraId="438CDCD0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Participated in and casted Amateur-Professional tournaments</w:t>
      </w:r>
    </w:p>
    <w:p w14:paraId="0DFFE87D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Coached both Academy and Professional players</w:t>
      </w:r>
    </w:p>
    <w:p w14:paraId="2D86BD7B" w14:textId="77777777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Competed at Cheesadelphia 4, January 2017</w:t>
      </w:r>
    </w:p>
    <w:p w14:paraId="5AD8F89C" w14:textId="59AEA2A4" w:rsidR="000962CA" w:rsidRPr="000962CA" w:rsidRDefault="00E27648" w:rsidP="000962CA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Competed at Cheesadelphia 6, January 2018</w:t>
      </w:r>
    </w:p>
    <w:p w14:paraId="3577C2E6" w14:textId="4586248D" w:rsidR="000962CA" w:rsidRPr="00FE22C0" w:rsidRDefault="000962CA" w:rsidP="000962CA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Heavily </w:t>
      </w:r>
      <w:r w:rsidRPr="000962CA">
        <w:rPr>
          <w:rFonts w:ascii="Times New Roman" w:eastAsia="Times New Roman" w:hAnsi="Times New Roman" w:cs="Times New Roman"/>
          <w:i/>
          <w:sz w:val="24"/>
          <w:szCs w:val="24"/>
        </w:rPr>
        <w:t>involved in the launc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 of Rise Esports, 1FPro merger</w:t>
      </w:r>
    </w:p>
    <w:p w14:paraId="0652A265" w14:textId="77777777" w:rsidR="00E27648" w:rsidRDefault="00E27648" w:rsidP="00E27648">
      <w:p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2C9F3C" w14:textId="23934D6A" w:rsidR="00E27648" w:rsidRDefault="00E27648" w:rsidP="00E27648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Student Teacher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Sept 2016-Jan 2017</w:t>
      </w:r>
    </w:p>
    <w:p w14:paraId="65C0769D" w14:textId="63A13D4F" w:rsidR="00E27648" w:rsidRDefault="00E27648" w:rsidP="00E27648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Spokane ESL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3863CA16" w14:textId="66BE29A1" w:rsidR="00E27648" w:rsidRDefault="00E27648" w:rsidP="00E27648">
      <w:pPr>
        <w:numPr>
          <w:ilvl w:val="0"/>
          <w:numId w:val="8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Worked to foster a strong basis in English with Spokane ESL’s students </w:t>
      </w:r>
    </w:p>
    <w:p w14:paraId="25C9A123" w14:textId="77777777" w:rsidR="001B5743" w:rsidRPr="00E013E4" w:rsidRDefault="001B5743" w:rsidP="00E27648">
      <w:p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360080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Materials Management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June 2015-Sept 2015</w:t>
      </w:r>
    </w:p>
    <w:p w14:paraId="2FBDE5A6" w14:textId="77777777" w:rsidR="001566E3" w:rsidRDefault="00F778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Progressive Awareness Research Inc.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Spokane, WA</w:t>
      </w:r>
    </w:p>
    <w:p w14:paraId="231FDF28" w14:textId="77777777" w:rsidR="001566E3" w:rsidRDefault="00F77847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Oversaw and performed activities in relation to shipping, receiving, and bookkeeping</w:t>
      </w:r>
    </w:p>
    <w:p w14:paraId="18C0D0CF" w14:textId="77777777" w:rsidR="001566E3" w:rsidRDefault="00F77847">
      <w:pPr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Rebuilt professional library</w:t>
      </w:r>
    </w:p>
    <w:p w14:paraId="43378A77" w14:textId="77777777" w:rsidR="001B5743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E4F922" w14:textId="50AC8AB8" w:rsidR="001566E3" w:rsidRPr="00E27648" w:rsidRDefault="00F77847" w:rsidP="00E2764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1C367940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RELEVANT SKILLS</w:t>
      </w:r>
    </w:p>
    <w:p w14:paraId="2E9171A9" w14:textId="6A9579BB" w:rsidR="001566E3" w:rsidRDefault="00F77847" w:rsidP="006806CC">
      <w:pPr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Passably fluent in Spanish</w:t>
      </w:r>
    </w:p>
    <w:p w14:paraId="6ACBC175" w14:textId="77777777" w:rsidR="001B5743" w:rsidRPr="006806CC" w:rsidRDefault="001B5743" w:rsidP="001B5743">
      <w:pPr>
        <w:ind w:left="144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C23CA2" w14:textId="77777777" w:rsidR="001566E3" w:rsidRDefault="00F7784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</w:p>
    <w:p w14:paraId="629CDD54" w14:textId="77777777" w:rsidR="001566E3" w:rsidRDefault="00F7784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Classic Car Restoration</w:t>
      </w:r>
    </w:p>
    <w:p w14:paraId="36E3CE7C" w14:textId="77777777" w:rsidR="001566E3" w:rsidRDefault="00F77847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Guitarist</w:t>
      </w:r>
    </w:p>
    <w:p w14:paraId="5C754542" w14:textId="77777777" w:rsidR="001566E3" w:rsidRDefault="001566E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D804B8E" w14:textId="36DF51DD" w:rsidR="001566E3" w:rsidRPr="006806CC" w:rsidRDefault="00F77847" w:rsidP="006806C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14:paraId="41CD15F1" w14:textId="1EC493CF" w:rsidR="001566E3" w:rsidRPr="00FE22C0" w:rsidRDefault="00F77847" w:rsidP="00FE22C0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Eldon Taylor, dretaylor@mac.com, (509) 299-3377, Employment.</w:t>
      </w:r>
    </w:p>
    <w:sectPr w:rsidR="001566E3" w:rsidRPr="00FE22C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73E5"/>
    <w:multiLevelType w:val="multilevel"/>
    <w:tmpl w:val="E25C95E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1E95D4C"/>
    <w:multiLevelType w:val="multilevel"/>
    <w:tmpl w:val="DEC4C13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9725662"/>
    <w:multiLevelType w:val="multilevel"/>
    <w:tmpl w:val="63B47AC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F4F52B2"/>
    <w:multiLevelType w:val="multilevel"/>
    <w:tmpl w:val="73FC09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26C62984"/>
    <w:multiLevelType w:val="multilevel"/>
    <w:tmpl w:val="DD0487A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D855D52"/>
    <w:multiLevelType w:val="multilevel"/>
    <w:tmpl w:val="B9E87DC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nsid w:val="6F8F0EE6"/>
    <w:multiLevelType w:val="multilevel"/>
    <w:tmpl w:val="95A2E92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72BA0C8D"/>
    <w:multiLevelType w:val="multilevel"/>
    <w:tmpl w:val="6150C7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nsid w:val="7BF12135"/>
    <w:multiLevelType w:val="multilevel"/>
    <w:tmpl w:val="59044CE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7C5E732D"/>
    <w:multiLevelType w:val="multilevel"/>
    <w:tmpl w:val="9180677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4"/>
  </w:compat>
  <w:rsids>
    <w:rsidRoot w:val="001566E3"/>
    <w:rsid w:val="0002794C"/>
    <w:rsid w:val="000962CA"/>
    <w:rsid w:val="000B6D8F"/>
    <w:rsid w:val="001566E3"/>
    <w:rsid w:val="001B5743"/>
    <w:rsid w:val="002E4CC6"/>
    <w:rsid w:val="002F7C9A"/>
    <w:rsid w:val="003C64DE"/>
    <w:rsid w:val="00475758"/>
    <w:rsid w:val="004E796E"/>
    <w:rsid w:val="00563D7A"/>
    <w:rsid w:val="005958B9"/>
    <w:rsid w:val="00672A06"/>
    <w:rsid w:val="006806CC"/>
    <w:rsid w:val="009E76CA"/>
    <w:rsid w:val="00A410B7"/>
    <w:rsid w:val="00B222AD"/>
    <w:rsid w:val="00DA52CA"/>
    <w:rsid w:val="00E013E4"/>
    <w:rsid w:val="00E27648"/>
    <w:rsid w:val="00E410F8"/>
    <w:rsid w:val="00F25870"/>
    <w:rsid w:val="00F77847"/>
    <w:rsid w:val="00FE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D3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6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336</Words>
  <Characters>1920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J. Taylor</cp:lastModifiedBy>
  <cp:revision>22</cp:revision>
  <cp:lastPrinted>2018-06-25T01:31:00Z</cp:lastPrinted>
  <dcterms:created xsi:type="dcterms:W3CDTF">2018-04-27T07:15:00Z</dcterms:created>
  <dcterms:modified xsi:type="dcterms:W3CDTF">2018-06-28T21:26:00Z</dcterms:modified>
</cp:coreProperties>
</file>